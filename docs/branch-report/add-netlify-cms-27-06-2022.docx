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add-netlify-cms - 24/06/2022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 Bonfim</w:t>
      </w: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 maior parte do conteúdo das páginas do site é apresentado em formato textual. Esse texto é escrito em Markdown, que é então transformado em HTML durante a construção do site.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Escrever o texto em markdown consome muito tempo. Um tutorial pode levar mais de um dia até estar decente para ser colocado no ar. Além disso, a organização manual nesse caso também torna todo o processo de produção textual muito sucetivo a erros, como esquecer de salvar o conteúdo em um branch a parte para não apresentar nada imcompleto para os usuários.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Acrescentar o uso de um Content Management System (CMS) no processo de produção de conteúdo. Com um CMS nós podemos controlar onde o branch no qual os posts novos são salvos, e também temos disponível ícones que facilitam a formatação visual do texto. De quebra ainda conseguimos padronizar elementos que devem fazer parte de todo post.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Foram testados programas git-based (baseado em Git) e API-driven (manipulados por API). Foi escolhido o Netlify CMS, por permitir algum nível de personalização, e também oferecer recursos para a padronização de certos elementos dos arquivos.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implementação desse arquivo foi feita usando o seguinte processo: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063750" cy="2494280"/>
            <wp:effectExtent l="0" t="0" r="12700" b="1270"/>
            <wp:docPr id="1" name="Picture 1" descr="implementation-of-netlify-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plementation-of-netlify-cm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Uma descrição de cada etapa é provida a seguir.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Add admin Folder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pasta admin armazena dois arquivos necessários para carregar a interface do CMS, e configurar esses sistema.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Add config and index Files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arquivo index colocado na pasta admin é responsável por carregar a interface do CMS e a interface gráfica de login. Já o arquivo config contém a configuração do CMS.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Added Netlify Identity Widget to the Home Page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um usuário é convidado para editar o site ele é redirecionado para a página inicial. Nesse momento, ele deve ser apresentado com a tela de cadastro para se credenciar antes de acessar o CMS.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netlify Identity Widget fornece a interface gráfica (com campos para entrar com o nome de usuário e senha) para se cadastrar no Netlify Identity. O Netlify Identity é o serviço que autentica o usuário, e permite o acesso dele ao CMS,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Activated Netlify Identity Widget in the Home Page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Nesse momento foi adicionado um código em JavaScript que aciona o Netlify Identity Widget para mostrar a interface de cadastro para o usuário.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attachedTemplate r:id="rId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E050B"/>
    <w:rsid w:val="202E050B"/>
    <w:rsid w:val="28C275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="SimSun" w:cs="Times New Roman"/>
      <w:sz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fe\AppData\Roaming\kingsoft\office6\templates\wps\en_US\devnoob-report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devnoob-report.wpt</Template>
  <Pages>1</Pages>
  <Words>14</Words>
  <Characters>93</Characters>
  <Lines>0</Lines>
  <Paragraphs>0</Paragraphs>
  <TotalTime>144</TotalTime>
  <ScaleCrop>false</ScaleCrop>
  <LinksUpToDate>false</LinksUpToDate>
  <CharactersWithSpaces>102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2022-06-27T02:01:00Z</dcterms:created>
  <dc:creator>elementary173</dc:creator>
  <cp:lastModifiedBy>elementary173</cp:lastModifiedBy>
  <dcterms:modified xsi:type="dcterms:W3CDTF">2022-06-27T04:22:18Z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1C5496B907CC4E5699BAF8694D9814EE</vt:lpwstr>
  </property>
</Properties>
</file>