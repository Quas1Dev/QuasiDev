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fix-posts-page-list - 03/07/2022</w:t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 Bonfim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set specific pages to center all pages that are under a certain category, which we call branching pages. These serves to avoid the need to download a content page which holds a list of other files and to provide for the users a easy way to find their target content.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Automatic listing posts was not working since we introduced collections.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Loop through collections and than its docs to find the correct posts to list for the branching pages</w:t>
      </w:r>
      <w:bookmarkStart w:id="0" w:name="_GoBack"/>
      <w:bookmarkEnd w:id="0"/>
      <w:r>
        <w:rPr>
          <w:rFonts w:hint="default"/>
          <w:lang w:val="pt-BR"/>
        </w:rPr>
        <w:t>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86C3A"/>
    <w:rsid w:val="28C27525"/>
    <w:rsid w:val="53886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="SimSun" w:cs="Times New Roman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fe\AppData\Roaming\kingsoft\office6\templates\wps\en_US\devnoob-repor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devnoob-report.wpt</Template>
  <Pages>1</Pages>
  <Words>14</Words>
  <Characters>93</Characters>
  <Lines>0</Lines>
  <Paragraphs>0</Paragraphs>
  <TotalTime>14</TotalTime>
  <ScaleCrop>false</ScaleCrop>
  <LinksUpToDate>false</LinksUpToDate>
  <CharactersWithSpaces>102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2022-07-03T22:49:00Z</dcterms:created>
  <dc:creator>elementary173</dc:creator>
  <cp:lastModifiedBy>elementary173</cp:lastModifiedBy>
  <dcterms:modified xsi:type="dcterms:W3CDTF">2022-07-03T23:00:01Z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DF322DF9B349492FAE6304811B3FE1C4</vt:lpwstr>
  </property>
</Properties>
</file>