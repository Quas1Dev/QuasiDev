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>Relatório - fixing-sitemap - 15/07/2022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 Bonfim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Contextualização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To facilitate search engine’s job we maintain a sitemap file that list all site’s pages and information about them. Search engine may then look at this file and index the pages they find in it.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Google Search Console found a problem with our sitemap, which rendered it unable to be read.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Linting was performed to validate the sitemap using an online tool called XML-sitemap.com, which allowed us to detect problems in the code generated.[1] We corrected the code by: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- Adding &lt;/urlset&gt; at sitemap.xml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And now our sitemap smoothly pass the validation.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rPr>
          <w:rFonts w:hint="default"/>
          <w:lang w:val="pt-BR"/>
        </w:rPr>
      </w:pPr>
      <w:r>
        <w:rPr>
          <w:rFonts w:hint="default"/>
          <w:lang w:val="pt-BR"/>
        </w:rPr>
        <w:t>XML-sitemap.com</w:t>
      </w:r>
    </w:p>
    <w:p>
      <w:pPr>
        <w:numPr>
          <w:ilvl w:val="0"/>
          <w:numId w:val="0"/>
        </w:num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"https://www.xml-sitemaps.com/validate-xml-sitemap.html" </w:instrText>
      </w:r>
      <w:r>
        <w:rPr>
          <w:rFonts w:hint="default"/>
          <w:lang w:val="pt-BR"/>
        </w:rPr>
        <w:fldChar w:fldCharType="separate"/>
      </w:r>
      <w:r>
        <w:rPr>
          <w:rStyle w:val="4"/>
          <w:rFonts w:hint="default"/>
          <w:lang w:val="pt-BR"/>
        </w:rPr>
        <w:t>https://www.xml-sitemaps.com/validate-xml-sitemap.html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F7D0B3"/>
    <w:multiLevelType w:val="singleLevel"/>
    <w:tmpl w:val="0FF7D0B3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attachedTemplate r:id="rId1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D51D5"/>
    <w:rsid w:val="28C27525"/>
    <w:rsid w:val="42EA1510"/>
    <w:rsid w:val="4C40062D"/>
    <w:rsid w:val="6D2D51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="SimSun" w:cs="Times New Roman"/>
      <w:sz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fe\AppData\Roaming\kingsoft\office6\templates\wps\en_US\devnoob-report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devnoob-report.wpt</Template>
  <Pages>1</Pages>
  <Words>14</Words>
  <Characters>93</Characters>
  <Lines>0</Lines>
  <Paragraphs>0</Paragraphs>
  <TotalTime>6</TotalTime>
  <ScaleCrop>false</ScaleCrop>
  <LinksUpToDate>false</LinksUpToDate>
  <CharactersWithSpaces>102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2022-07-15T23:15:00Z</dcterms:created>
  <dc:creator>elementary173</dc:creator>
  <cp:lastModifiedBy>elementary173</cp:lastModifiedBy>
  <dcterms:modified xsi:type="dcterms:W3CDTF">2022-07-15T23:58:36Z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41BDC47DE6BD4EE2A8798E0CC8EED88E</vt:lpwstr>
  </property>
</Properties>
</file>