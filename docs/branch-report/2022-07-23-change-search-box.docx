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change-search-box - 2022-07-23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For our search a bar we use a customized mechanism provided by Google called Custom Search Engine.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Several pages are not shown in the results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Created a new instance of CSE and placed the new script to the site.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848C9"/>
    <w:rsid w:val="28C27525"/>
    <w:rsid w:val="32B84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8</TotalTime>
  <ScaleCrop>false</ScaleCrop>
  <LinksUpToDate>false</LinksUpToDate>
  <CharactersWithSpaces>102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2022-07-23T04:28:00Z</dcterms:created>
  <dc:creator>elementary173</dc:creator>
  <cp:lastModifiedBy>elementary173</cp:lastModifiedBy>
  <dcterms:modified xsi:type="dcterms:W3CDTF">2022-07-23T04:32:37Z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50C7302CC8014F608F25309D35DE4F0E</vt:lpwstr>
  </property>
</Properties>
</file>