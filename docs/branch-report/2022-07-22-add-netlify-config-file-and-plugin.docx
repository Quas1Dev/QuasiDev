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Relatório - add-netlify-config-file-and-plugin - </w:t>
      </w:r>
      <w:bookmarkStart w:id="0" w:name="_GoBack"/>
      <w:r>
        <w:rPr>
          <w:rFonts w:hint="default"/>
          <w:lang w:val="pt-BR"/>
        </w:rPr>
        <w:t>2022-07-22</w:t>
      </w:r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 Bonfim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Search engines usually ask their users to send their sitemaps so they may be aware of any change to the content or page structure.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We don’t currently have this task automated for any search engine.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We used a Netlify Build plugin called submit-sitemap to solve this problem. 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To configure it we needed to create a Netlify configuration file named netlify.toml, which holds configuration options that control build process. 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We also added submit-sitemap as a dependency package using npm install -d netlify-plugin-submit-sitemap. 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1182F"/>
    <w:rsid w:val="28C27525"/>
    <w:rsid w:val="403118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="SimSun" w:cs="Times New Roman"/>
      <w:sz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fe\AppData\Roaming\kingsoft\office6\templates\wps\en_US\devnoob-report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devnoob-report.wpt</Template>
  <Pages>1</Pages>
  <Words>14</Words>
  <Characters>93</Characters>
  <Lines>0</Lines>
  <Paragraphs>0</Paragraphs>
  <TotalTime>10</TotalTime>
  <ScaleCrop>false</ScaleCrop>
  <LinksUpToDate>false</LinksUpToDate>
  <CharactersWithSpaces>102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2022-07-23T02:28:00Z</dcterms:created>
  <dc:creator>elementary173</dc:creator>
  <cp:lastModifiedBy>elementary173</cp:lastModifiedBy>
  <dcterms:modified xsi:type="dcterms:W3CDTF">2022-07-23T02:35:24Z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23791A728CA74924B9D1317FC56D4E69</vt:lpwstr>
  </property>
</Properties>
</file>