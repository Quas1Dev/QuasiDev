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Relatório - organize-courses-posts-listing - 2022-07-20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Responsável: Fernando Bonfim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Contextualização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We publish tips and full </w:t>
      </w:r>
      <w:bookmarkStart w:id="0" w:name="_GoBack"/>
      <w:bookmarkEnd w:id="0"/>
      <w:r>
        <w:rPr>
          <w:rFonts w:hint="default"/>
          <w:lang w:val="pt-BR"/>
        </w:rPr>
        <w:t>courses. The posts considered tip does not follow any order, and a fully independent of each others. Under full courses, the posts are organized in such a way that they work as learning steps, with the first steps being the easiest ones,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In posts that are part of a full course, like Java course, we have an ordered list with all posts that are part of the course.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Problema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At any time we may add a new post that should be located before some other post already added. When we do that, the post listing does not show the correct learning steps.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Solução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We used the post’s order property to correctly reflect posts order.</w:t>
      </w:r>
    </w:p>
    <w:p>
      <w:pPr>
        <w:rPr>
          <w:rFonts w:hint="default"/>
          <w:lang w:val="pt-BR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attachedTemplate r:id="rId1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D947DA"/>
    <w:rsid w:val="28C27525"/>
    <w:rsid w:val="39D947DA"/>
    <w:rsid w:val="513714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Malgun Gothic" w:hAnsi="Malgun Gothic" w:eastAsia="SimSun" w:cs="Times New Roman"/>
      <w:sz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fe\AppData\Roaming\kingsoft\office6\templates\wps\en_US\devnoob-report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devnoob-report.wpt</Template>
  <Pages>1</Pages>
  <Words>14</Words>
  <Characters>93</Characters>
  <Lines>0</Lines>
  <Paragraphs>0</Paragraphs>
  <TotalTime>23</TotalTime>
  <ScaleCrop>false</ScaleCrop>
  <LinksUpToDate>false</LinksUpToDate>
  <CharactersWithSpaces>102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2022-07-20T22:51:00Z</dcterms:created>
  <dc:creator>elementary173</dc:creator>
  <cp:lastModifiedBy>elementary173</cp:lastModifiedBy>
  <dcterms:modified xsi:type="dcterms:W3CDTF">2022-07-20T23:11:17Z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A60DE8BF7F514C0E98489D355A50B1EC</vt:lpwstr>
  </property>
</Properties>
</file>